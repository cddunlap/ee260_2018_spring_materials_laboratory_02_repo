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83408" w14:textId="77777777" w:rsidR="00043EFF" w:rsidRDefault="00043EFF" w:rsidP="00043EFF">
      <w:pPr>
        <w:spacing w:before="71"/>
        <w:ind w:right="146"/>
        <w:jc w:val="center"/>
        <w:rPr>
          <w:rFonts w:ascii="Arial-BoldItalicMT" w:hAnsi="Arial-BoldItalicMT"/>
          <w:b/>
          <w:i/>
          <w:sz w:val="28"/>
        </w:rPr>
      </w:pPr>
      <w:r>
        <w:rPr>
          <w:rFonts w:ascii="Arial-BoldItalicMT" w:hAnsi="Arial-BoldItalicMT"/>
          <w:b/>
          <w:i/>
          <w:sz w:val="28"/>
        </w:rPr>
        <w:t xml:space="preserve">Lab 2 – </w:t>
      </w:r>
      <w:r>
        <w:rPr>
          <w:rFonts w:ascii="Arial" w:hAnsi="Arial"/>
          <w:b/>
          <w:sz w:val="28"/>
        </w:rPr>
        <w:t>Implementing A Full Adder</w:t>
      </w:r>
    </w:p>
    <w:p w14:paraId="0890D58D" w14:textId="77777777" w:rsidR="00043EFF" w:rsidRDefault="00043EFF" w:rsidP="00043EFF">
      <w:pPr>
        <w:pStyle w:val="BodyText"/>
        <w:spacing w:before="6"/>
        <w:rPr>
          <w:rFonts w:ascii="Arial-BoldItalicMT"/>
          <w:b/>
          <w:i/>
          <w:sz w:val="26"/>
        </w:rPr>
      </w:pPr>
    </w:p>
    <w:p w14:paraId="375D3001" w14:textId="7E9AA852" w:rsidR="00043EFF" w:rsidRDefault="00043EFF" w:rsidP="00043EFF">
      <w:pPr>
        <w:pStyle w:val="Heading2"/>
        <w:tabs>
          <w:tab w:val="left" w:pos="4739"/>
          <w:tab w:val="left" w:pos="7019"/>
          <w:tab w:val="left" w:pos="8005"/>
        </w:tabs>
        <w:ind w:right="8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2D90C9" wp14:editId="027C88D9">
                <wp:simplePos x="0" y="0"/>
                <wp:positionH relativeFrom="page">
                  <wp:posOffset>1143000</wp:posOffset>
                </wp:positionH>
                <wp:positionV relativeFrom="paragraph">
                  <wp:posOffset>150495</wp:posOffset>
                </wp:positionV>
                <wp:extent cx="5458460" cy="8890"/>
                <wp:effectExtent l="9525" t="9525" r="8890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8460" cy="8890"/>
                          <a:chOff x="1800" y="237"/>
                          <a:chExt cx="8596" cy="14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00" y="244"/>
                            <a:ext cx="140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200" y="244"/>
                            <a:ext cx="112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320" y="24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680" y="2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400" y="2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120" y="244"/>
                            <a:ext cx="147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594" y="244"/>
                            <a:ext cx="68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282" y="244"/>
                            <a:ext cx="2114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6A028" id="Group 1" o:spid="_x0000_s1026" style="position:absolute;margin-left:90pt;margin-top:11.85pt;width:429.8pt;height:.7pt;z-index:-251657216;mso-position-horizontal-relative:page" coordorigin="1800,237" coordsize="859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">
                <v:line id="Line 4" o:spid="_x0000_s1027" style="position:absolute;visibility:visible;mso-wrap-style:square" from="1800,244" to="320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" strokeweight=".7pt"/>
                <v:line id="Line 5" o:spid="_x0000_s1028" style="position:absolute;visibility:visible;mso-wrap-style:square" from="3200,244" to="4322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f6FxAAAANoAAAAPAAAAZHJzL2Rvd25yZXYueG1sRI/RasJA&#10;FETfC/7DcoW+FLOxhR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EQp/oXEAAAA2gAAAA8A&#10;AAAAAAAAAAAAAAAABwIAAGRycy9kb3ducmV2LnhtbFBLBQYAAAAAAwADALcAAAD4AgAAAAA=&#10;" strokeweight=".7pt"/>
                <v:line id="Line 6" o:spid="_x0000_s1029" style="position:absolute;visibility:visible;mso-wrap-style:square" from="4320,244" to="468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xxAAAANoAAAAPAAAAZHJzL2Rvd25yZXYueG1sRI/RasJA&#10;FETfC/7DcoW+FLOxlB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MvAZvHEAAAA2gAAAA8A&#10;AAAAAAAAAAAAAAAABwIAAGRycy9kb3ducmV2LnhtbFBLBQYAAAAAAwADALcAAAD4AgAAAAA=&#10;" strokeweight=".7pt"/>
                <v:line id="Line 7" o:spid="_x0000_s1030" style="position:absolute;visibility:visible;mso-wrap-style:square" from="4680,244" to="540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NqxAAAANoAAAAPAAAAZHJzL2Rvd25yZXYueG1sRI/RasJA&#10;FETfC/7DcoW+FLOx0B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KSMw2rEAAAA2gAAAA8A&#10;AAAAAAAAAAAAAAAABwIAAGRycy9kb3ducmV2LnhtbFBLBQYAAAAAAwADALcAAAD4AgAAAAA=&#10;" strokeweight=".7pt"/>
                <v:line id="Line 8" o:spid="_x0000_s1031" style="position:absolute;visibility:visible;mso-wrap-style:square" from="5400,244" to="612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" strokeweight=".7pt"/>
                <v:line id="Line 9" o:spid="_x0000_s1032" style="position:absolute;visibility:visible;mso-wrap-style:square" from="6120,244" to="7592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" strokeweight=".7pt"/>
                <v:line id="Line 10" o:spid="_x0000_s1033" style="position:absolute;visibility:visible;mso-wrap-style:square" from="7594,244" to="8282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" strokeweight=".7pt"/>
                <v:line id="Line 11" o:spid="_x0000_s1034" style="position:absolute;visibility:visible;mso-wrap-style:square" from="8282,244" to="10396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" strokeweight=".7pt"/>
                <w10:wrap anchorx="page"/>
              </v:group>
            </w:pict>
          </mc:Fallback>
        </mc:AlternateContent>
      </w:r>
      <w:r>
        <w:rPr>
          <w:w w:val="95"/>
        </w:rPr>
        <w:t>Review</w:t>
      </w:r>
      <w:r>
        <w:rPr>
          <w:spacing w:val="-19"/>
          <w:w w:val="95"/>
        </w:rPr>
        <w:t xml:space="preserve"> </w:t>
      </w:r>
      <w:r>
        <w:rPr>
          <w:w w:val="95"/>
        </w:rPr>
        <w:t>Item</w:t>
      </w:r>
      <w:r>
        <w:rPr>
          <w:w w:val="95"/>
        </w:rPr>
        <w:tab/>
      </w:r>
      <w:r>
        <w:t>Comments</w:t>
      </w:r>
      <w:r>
        <w:tab/>
        <w:t>Points</w:t>
      </w:r>
      <w:r>
        <w:tab/>
        <w:t>(max)</w:t>
      </w:r>
    </w:p>
    <w:p w14:paraId="0D076F88" w14:textId="77777777" w:rsidR="00043EFF" w:rsidRDefault="00043EFF" w:rsidP="00043EFF">
      <w:pPr>
        <w:pStyle w:val="BodyText"/>
        <w:spacing w:before="6"/>
        <w:rPr>
          <w:rFonts w:ascii="BookAntiqua-BoldItalic"/>
          <w:b/>
          <w:i/>
          <w:sz w:val="12"/>
        </w:rPr>
      </w:pPr>
    </w:p>
    <w:p w14:paraId="714E6DB9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before="90" w:line="271" w:lineRule="exact"/>
        <w:ind w:firstLine="0"/>
        <w:rPr>
          <w:sz w:val="24"/>
        </w:rPr>
      </w:pPr>
      <w:proofErr w:type="spellStart"/>
      <w:r>
        <w:rPr>
          <w:sz w:val="24"/>
        </w:rPr>
        <w:t>Prelabs</w:t>
      </w:r>
      <w:proofErr w:type="spellEnd"/>
      <w:r>
        <w:rPr>
          <w:sz w:val="24"/>
        </w:rPr>
        <w:t xml:space="preserve"> from each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z w:val="24"/>
        </w:rPr>
        <w:tab/>
        <w:t>(5)</w:t>
      </w:r>
    </w:p>
    <w:p w14:paraId="68D450AF" w14:textId="77777777" w:rsidR="00043EFF" w:rsidRDefault="00043EFF" w:rsidP="00043EFF">
      <w:pPr>
        <w:pStyle w:val="BodyText"/>
        <w:spacing w:line="271" w:lineRule="exact"/>
        <w:ind w:left="402"/>
      </w:pPr>
      <w:r>
        <w:t>and thoughtful</w:t>
      </w:r>
    </w:p>
    <w:p w14:paraId="34283ACB" w14:textId="77777777" w:rsidR="00043EFF" w:rsidRDefault="00043EFF" w:rsidP="00043EFF">
      <w:pPr>
        <w:pStyle w:val="BodyText"/>
        <w:spacing w:before="3"/>
        <w:rPr>
          <w:sz w:val="22"/>
        </w:rPr>
      </w:pPr>
    </w:p>
    <w:p w14:paraId="066442D5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line="271" w:lineRule="exact"/>
        <w:ind w:firstLine="0"/>
        <w:rPr>
          <w:sz w:val="24"/>
        </w:rPr>
      </w:pPr>
      <w:r>
        <w:rPr>
          <w:sz w:val="24"/>
        </w:rPr>
        <w:t>Introduction effectively</w:t>
      </w:r>
      <w:r>
        <w:rPr>
          <w:spacing w:val="-4"/>
          <w:sz w:val="24"/>
        </w:rPr>
        <w:t xml:space="preserve"> </w:t>
      </w:r>
      <w:r>
        <w:rPr>
          <w:sz w:val="24"/>
        </w:rPr>
        <w:t>presents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ab/>
        <w:t>(5)</w:t>
      </w:r>
    </w:p>
    <w:p w14:paraId="4F64AAFD" w14:textId="77777777" w:rsidR="00043EFF" w:rsidRDefault="00043EFF" w:rsidP="00043EFF">
      <w:pPr>
        <w:pStyle w:val="BodyText"/>
        <w:spacing w:before="4" w:line="230" w:lineRule="auto"/>
        <w:ind w:left="101" w:right="4606"/>
      </w:pPr>
      <w:r w:rsidRPr="00DD1A91">
        <w:rPr>
          <w:noProof/>
        </w:rPr>
        <w:t>objectives</w:t>
      </w:r>
      <w:r>
        <w:t xml:space="preserve"> and purpose of the lab. Methodology gives enough details to allow for replication of procedure.</w:t>
      </w:r>
    </w:p>
    <w:p w14:paraId="64007BEF" w14:textId="77777777" w:rsidR="00043EFF" w:rsidRDefault="00043EFF" w:rsidP="00043EFF">
      <w:pPr>
        <w:pStyle w:val="BodyText"/>
        <w:spacing w:before="7"/>
        <w:rPr>
          <w:sz w:val="22"/>
        </w:rPr>
      </w:pPr>
    </w:p>
    <w:p w14:paraId="019F595E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line="271" w:lineRule="exact"/>
        <w:ind w:firstLine="0"/>
        <w:rPr>
          <w:sz w:val="24"/>
        </w:rPr>
      </w:pPr>
      <w:r>
        <w:rPr>
          <w:sz w:val="24"/>
        </w:rPr>
        <w:t>Discussion opens with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z w:val="24"/>
        </w:rPr>
        <w:tab/>
        <w:t>(5)</w:t>
      </w:r>
    </w:p>
    <w:p w14:paraId="593420F2" w14:textId="77777777" w:rsidR="00043EFF" w:rsidRDefault="00043EFF" w:rsidP="00043EFF">
      <w:pPr>
        <w:pStyle w:val="BodyText"/>
        <w:spacing w:before="4" w:line="230" w:lineRule="auto"/>
        <w:ind w:left="101" w:right="4787"/>
      </w:pPr>
      <w:r>
        <w:t xml:space="preserve">statement on the goals of the </w:t>
      </w:r>
      <w:r w:rsidRPr="00DD1A91">
        <w:rPr>
          <w:noProof/>
        </w:rPr>
        <w:t>lab,</w:t>
      </w:r>
      <w:r>
        <w:t xml:space="preserve"> backs up the </w:t>
      </w:r>
      <w:r w:rsidRPr="00DD1A91">
        <w:rPr>
          <w:noProof/>
        </w:rPr>
        <w:t>statement</w:t>
      </w:r>
      <w:r>
        <w:t xml:space="preserve"> </w:t>
      </w:r>
      <w:r>
        <w:rPr>
          <w:noProof/>
        </w:rPr>
        <w:t>concerning</w:t>
      </w:r>
      <w:r>
        <w:t xml:space="preserve"> appropriate findings, provides a </w:t>
      </w:r>
      <w:r w:rsidRPr="00DD1A91">
        <w:rPr>
          <w:noProof/>
        </w:rPr>
        <w:t>sufficient</w:t>
      </w:r>
      <w:r>
        <w:t xml:space="preserve"> and logical explanation for the statement, addresses other issues pertinent to the </w:t>
      </w:r>
      <w:r w:rsidRPr="00DD1A91">
        <w:rPr>
          <w:noProof/>
        </w:rPr>
        <w:t>lab</w:t>
      </w:r>
      <w:r>
        <w:t>.</w:t>
      </w:r>
    </w:p>
    <w:p w14:paraId="3FE0CDCA" w14:textId="77777777" w:rsidR="00043EFF" w:rsidRDefault="00043EFF" w:rsidP="00043EFF">
      <w:pPr>
        <w:pStyle w:val="BodyText"/>
        <w:spacing w:before="7"/>
        <w:rPr>
          <w:sz w:val="23"/>
        </w:rPr>
      </w:pPr>
    </w:p>
    <w:p w14:paraId="2E439693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line="230" w:lineRule="auto"/>
        <w:ind w:right="276" w:firstLine="0"/>
        <w:rPr>
          <w:sz w:val="24"/>
        </w:rPr>
      </w:pPr>
      <w:r>
        <w:rPr>
          <w:sz w:val="24"/>
        </w:rPr>
        <w:t xml:space="preserve">Results </w:t>
      </w:r>
      <w:r w:rsidRPr="00DD1A91">
        <w:rPr>
          <w:noProof/>
          <w:sz w:val="24"/>
        </w:rPr>
        <w:t>open</w:t>
      </w:r>
      <w:r>
        <w:rPr>
          <w:sz w:val="24"/>
        </w:rPr>
        <w:t xml:space="preserve"> with an </w:t>
      </w:r>
      <w:r w:rsidRPr="00DD1A91">
        <w:rPr>
          <w:noProof/>
          <w:sz w:val="24"/>
        </w:rPr>
        <w:t>effective</w:t>
      </w:r>
      <w:r>
        <w:rPr>
          <w:spacing w:val="-10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(5) overall findings, presents visuals</w:t>
      </w:r>
      <w:r>
        <w:rPr>
          <w:spacing w:val="1"/>
          <w:sz w:val="24"/>
        </w:rPr>
        <w:t xml:space="preserve"> </w:t>
      </w:r>
      <w:r>
        <w:rPr>
          <w:sz w:val="24"/>
        </w:rPr>
        <w:t>clearly</w:t>
      </w:r>
    </w:p>
    <w:p w14:paraId="71F45739" w14:textId="77777777" w:rsidR="00043EFF" w:rsidRDefault="00043EFF" w:rsidP="00043EFF">
      <w:pPr>
        <w:pStyle w:val="BodyText"/>
        <w:spacing w:before="2" w:line="230" w:lineRule="auto"/>
        <w:ind w:left="101" w:right="4606"/>
      </w:pPr>
      <w:r>
        <w:t>and accurately, presents findings clearly and with sufficient support. You MUST</w:t>
      </w:r>
    </w:p>
    <w:p w14:paraId="45C30D08" w14:textId="77777777" w:rsidR="00043EFF" w:rsidRDefault="00043EFF" w:rsidP="00043EFF">
      <w:pPr>
        <w:pStyle w:val="BodyText"/>
        <w:spacing w:before="2" w:line="230" w:lineRule="auto"/>
        <w:ind w:left="101" w:right="4500"/>
      </w:pPr>
      <w:r>
        <w:t xml:space="preserve">include </w:t>
      </w:r>
      <w:r w:rsidRPr="00DD1A91">
        <w:rPr>
          <w:noProof/>
        </w:rPr>
        <w:t>screenshots</w:t>
      </w:r>
      <w:r>
        <w:t xml:space="preserve"> of the test bench results for each part of the lab.</w:t>
      </w:r>
    </w:p>
    <w:p w14:paraId="66D7D853" w14:textId="77777777" w:rsidR="00043EFF" w:rsidRDefault="00043EFF" w:rsidP="00043EFF">
      <w:pPr>
        <w:pStyle w:val="BodyText"/>
        <w:spacing w:before="4"/>
        <w:rPr>
          <w:sz w:val="23"/>
        </w:rPr>
      </w:pPr>
    </w:p>
    <w:p w14:paraId="0192E1FD" w14:textId="77777777" w:rsidR="00043EFF" w:rsidRDefault="00043EFF" w:rsidP="00043EFF">
      <w:pPr>
        <w:pStyle w:val="BodyText"/>
        <w:spacing w:line="230" w:lineRule="auto"/>
        <w:ind w:left="101" w:right="4873"/>
      </w:pPr>
      <w:r>
        <w:t xml:space="preserve">Conclusion convincingly describes what has </w:t>
      </w:r>
      <w:r w:rsidRPr="003D55FA">
        <w:rPr>
          <w:noProof/>
        </w:rPr>
        <w:t>been learned</w:t>
      </w:r>
      <w:r>
        <w:t xml:space="preserve"> in the lab.</w:t>
      </w:r>
    </w:p>
    <w:p w14:paraId="7AF467B8" w14:textId="77777777" w:rsidR="00043EFF" w:rsidRDefault="00043EFF" w:rsidP="00043EFF">
      <w:pPr>
        <w:pStyle w:val="BodyText"/>
        <w:spacing w:before="6"/>
        <w:rPr>
          <w:sz w:val="22"/>
        </w:rPr>
      </w:pPr>
    </w:p>
    <w:p w14:paraId="0D3C029F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261"/>
        </w:tabs>
        <w:spacing w:line="271" w:lineRule="exact"/>
        <w:ind w:firstLine="0"/>
        <w:rPr>
          <w:sz w:val="24"/>
        </w:rPr>
      </w:pPr>
      <w:r>
        <w:rPr>
          <w:sz w:val="24"/>
        </w:rPr>
        <w:t>Other:</w:t>
      </w:r>
      <w:r>
        <w:rPr>
          <w:sz w:val="24"/>
        </w:rPr>
        <w:tab/>
        <w:t>(10)</w:t>
      </w:r>
    </w:p>
    <w:p w14:paraId="19B9B9E6" w14:textId="77777777" w:rsidR="00043EFF" w:rsidRDefault="00043EFF" w:rsidP="00043EFF">
      <w:pPr>
        <w:pStyle w:val="BodyText"/>
        <w:spacing w:line="271" w:lineRule="exact"/>
        <w:ind w:left="402"/>
      </w:pPr>
      <w:r>
        <w:t xml:space="preserve">References </w:t>
      </w:r>
      <w:r w:rsidRPr="003D55FA">
        <w:rPr>
          <w:noProof/>
        </w:rPr>
        <w:t>are included</w:t>
      </w:r>
      <w:r>
        <w:t>.</w:t>
      </w:r>
    </w:p>
    <w:p w14:paraId="0A41615E" w14:textId="74C737EF" w:rsidR="00043EFF" w:rsidRDefault="00043EFF" w:rsidP="00043EFF">
      <w:pPr>
        <w:pStyle w:val="BodyText"/>
        <w:spacing w:line="271" w:lineRule="exact"/>
        <w:ind w:left="402"/>
      </w:pPr>
      <w:r>
        <w:t>Tables and figures are formatted. Grammar and spelling are correct</w:t>
      </w:r>
    </w:p>
    <w:p w14:paraId="09411B3C" w14:textId="77777777" w:rsidR="00043EFF" w:rsidRDefault="00043EFF" w:rsidP="00043EFF">
      <w:pPr>
        <w:pStyle w:val="BodyText"/>
        <w:spacing w:line="270" w:lineRule="exact"/>
        <w:ind w:left="402"/>
      </w:pPr>
      <w:r>
        <w:t xml:space="preserve">Comment Blocks for ALL Verilog modules </w:t>
      </w:r>
      <w:r w:rsidRPr="003D55FA">
        <w:rPr>
          <w:noProof/>
        </w:rPr>
        <w:t>are filled</w:t>
      </w:r>
    </w:p>
    <w:p w14:paraId="21BE763C" w14:textId="77777777" w:rsidR="00043EFF" w:rsidRDefault="00043EFF" w:rsidP="00043EFF">
      <w:pPr>
        <w:pStyle w:val="BodyText"/>
        <w:spacing w:line="463" w:lineRule="auto"/>
        <w:ind w:left="402" w:right="2512"/>
      </w:pPr>
      <w:r>
        <w:t xml:space="preserve">in with </w:t>
      </w:r>
      <w:proofErr w:type="gramStart"/>
      <w:r>
        <w:t>students</w:t>
      </w:r>
      <w:proofErr w:type="gramEnd"/>
      <w:r>
        <w:t xml:space="preserve"> names and module description/purpose Report is written clearly and to the point.</w:t>
      </w:r>
    </w:p>
    <w:p w14:paraId="22CAA06F" w14:textId="77777777" w:rsidR="00043EFF" w:rsidRDefault="00043EFF" w:rsidP="00043EFF">
      <w:pPr>
        <w:pStyle w:val="BodyText"/>
        <w:spacing w:line="270" w:lineRule="exact"/>
        <w:ind w:left="101"/>
      </w:pPr>
      <w:r>
        <w:t>Overall, the team</w:t>
      </w:r>
      <w:r w:rsidRPr="003D55FA">
        <w:rPr>
          <w:noProof/>
        </w:rPr>
        <w:t>...</w:t>
      </w:r>
    </w:p>
    <w:p w14:paraId="5279847C" w14:textId="77777777" w:rsidR="00043EFF" w:rsidRDefault="00043EFF" w:rsidP="00043EFF">
      <w:pPr>
        <w:pStyle w:val="ListParagraph"/>
        <w:numPr>
          <w:ilvl w:val="1"/>
          <w:numId w:val="10"/>
        </w:numPr>
        <w:tabs>
          <w:tab w:val="left" w:pos="606"/>
        </w:tabs>
        <w:spacing w:line="230" w:lineRule="auto"/>
        <w:ind w:right="4135" w:hanging="180"/>
        <w:rPr>
          <w:sz w:val="24"/>
        </w:rPr>
      </w:pPr>
      <w:r>
        <w:rPr>
          <w:sz w:val="24"/>
        </w:rPr>
        <w:t>has successfully demonstrated what the</w:t>
      </w:r>
      <w:r>
        <w:rPr>
          <w:spacing w:val="-15"/>
          <w:sz w:val="24"/>
        </w:rPr>
        <w:t xml:space="preserve"> </w:t>
      </w:r>
      <w:r>
        <w:rPr>
          <w:sz w:val="24"/>
        </w:rPr>
        <w:t>lab was designed to teach</w:t>
      </w:r>
    </w:p>
    <w:p w14:paraId="1ADC71CD" w14:textId="77777777" w:rsidR="00043EFF" w:rsidRDefault="00043EFF" w:rsidP="00043EFF">
      <w:pPr>
        <w:pStyle w:val="ListParagraph"/>
        <w:numPr>
          <w:ilvl w:val="1"/>
          <w:numId w:val="10"/>
        </w:numPr>
        <w:tabs>
          <w:tab w:val="left" w:pos="606"/>
        </w:tabs>
        <w:spacing w:before="1" w:line="230" w:lineRule="auto"/>
        <w:ind w:right="5014" w:hanging="180"/>
        <w:rPr>
          <w:sz w:val="24"/>
        </w:rPr>
      </w:pPr>
      <w:r>
        <w:rPr>
          <w:sz w:val="24"/>
        </w:rPr>
        <w:t>demonstrates clear and thoughtful scientific</w:t>
      </w:r>
      <w:r>
        <w:rPr>
          <w:spacing w:val="1"/>
          <w:sz w:val="24"/>
        </w:rPr>
        <w:t xml:space="preserve"> </w:t>
      </w:r>
      <w:r>
        <w:rPr>
          <w:sz w:val="24"/>
        </w:rPr>
        <w:t>inquiry</w:t>
      </w:r>
    </w:p>
    <w:p w14:paraId="16067667" w14:textId="77777777" w:rsidR="00043EFF" w:rsidRDefault="00043EFF" w:rsidP="00043EFF">
      <w:pPr>
        <w:pStyle w:val="ListParagraph"/>
        <w:numPr>
          <w:ilvl w:val="1"/>
          <w:numId w:val="10"/>
        </w:numPr>
        <w:tabs>
          <w:tab w:val="left" w:pos="606"/>
        </w:tabs>
        <w:spacing w:before="2" w:line="230" w:lineRule="auto"/>
        <w:ind w:left="522" w:right="4608" w:hanging="120"/>
        <w:rPr>
          <w:sz w:val="24"/>
        </w:rPr>
      </w:pPr>
      <w:r>
        <w:rPr>
          <w:sz w:val="24"/>
        </w:rPr>
        <w:t>has accurately measured and analyzed data for lab findings</w:t>
      </w:r>
    </w:p>
    <w:p w14:paraId="10F91859" w14:textId="77777777" w:rsidR="00043EFF" w:rsidRDefault="00043EFF" w:rsidP="00043EFF">
      <w:pPr>
        <w:pStyle w:val="BodyText"/>
        <w:rPr>
          <w:sz w:val="20"/>
        </w:rPr>
      </w:pPr>
    </w:p>
    <w:p w14:paraId="3F27DA62" w14:textId="77777777" w:rsidR="00043EFF" w:rsidRDefault="00043EFF" w:rsidP="00043EFF">
      <w:pPr>
        <w:pStyle w:val="BodyText"/>
        <w:spacing w:before="10"/>
        <w:rPr>
          <w:sz w:val="17"/>
        </w:rPr>
      </w:pPr>
    </w:p>
    <w:p w14:paraId="76F1C973" w14:textId="77777777" w:rsidR="00043EFF" w:rsidRDefault="00043EFF" w:rsidP="00043EFF">
      <w:pPr>
        <w:pStyle w:val="BodyText"/>
        <w:tabs>
          <w:tab w:val="left" w:pos="6837"/>
          <w:tab w:val="left" w:pos="8212"/>
        </w:tabs>
        <w:spacing w:before="90"/>
        <w:ind w:left="101"/>
      </w:pPr>
      <w:r>
        <w:rPr>
          <w:spacing w:val="-4"/>
        </w:rPr>
        <w:t>Total:</w:t>
      </w:r>
      <w:r>
        <w:rPr>
          <w:spacing w:val="-4"/>
        </w:rPr>
        <w:tab/>
      </w:r>
      <w:r>
        <w:rPr>
          <w:spacing w:val="-4"/>
          <w:u w:val="single"/>
        </w:rPr>
        <w:tab/>
      </w:r>
      <w:r>
        <w:t>(30)</w:t>
      </w:r>
    </w:p>
    <w:p w14:paraId="280E117D" w14:textId="77777777" w:rsidR="0084176C" w:rsidRPr="002854DC" w:rsidRDefault="0084176C" w:rsidP="00F13D56">
      <w:pPr>
        <w:jc w:val="center"/>
        <w:rPr>
          <w:rFonts w:ascii="Arial" w:hAnsi="Arial" w:cs="Arial"/>
          <w:sz w:val="96"/>
          <w:szCs w:val="9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84176C" w:rsidRPr="002854DC" w14:paraId="255BE876" w14:textId="77777777" w:rsidTr="0084176C">
        <w:tc>
          <w:tcPr>
            <w:tcW w:w="8856" w:type="dxa"/>
          </w:tcPr>
          <w:p w14:paraId="3EC1AF84" w14:textId="77777777" w:rsidR="0084176C" w:rsidRPr="002854DC" w:rsidRDefault="00616E02" w:rsidP="005F10FA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  <w:r>
              <w:rPr>
                <w:rFonts w:ascii="Arial" w:hAnsi="Arial" w:cs="Arial"/>
                <w:sz w:val="60"/>
                <w:szCs w:val="60"/>
              </w:rPr>
              <w:t>EE260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t xml:space="preserve"> Lab </w:t>
            </w:r>
            <w:bookmarkStart w:id="0" w:name="Text14"/>
            <w:r w:rsidR="0084176C" w:rsidRPr="002854DC">
              <w:rPr>
                <w:rFonts w:ascii="Arial" w:hAnsi="Arial" w:cs="Arial"/>
                <w:sz w:val="60"/>
                <w:szCs w:val="60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Lab Number"/>
                  </w:textInput>
                </w:ffData>
              </w:fldChar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instrText xml:space="preserve"> FORMTEXT </w:instrTex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fldChar w:fldCharType="separate"/>
            </w:r>
            <w:r w:rsidR="0084176C" w:rsidRPr="002854DC">
              <w:rPr>
                <w:rFonts w:ascii="Arial" w:hAnsi="Arial" w:cs="Arial"/>
                <w:noProof/>
                <w:sz w:val="60"/>
                <w:szCs w:val="60"/>
              </w:rPr>
              <w:t>Lab Number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fldChar w:fldCharType="end"/>
            </w:r>
            <w:bookmarkEnd w:id="0"/>
          </w:p>
          <w:p w14:paraId="27774341" w14:textId="77777777" w:rsidR="0084176C" w:rsidRPr="00C10B99" w:rsidRDefault="0084176C" w:rsidP="005F10FA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C10B99">
              <w:rPr>
                <w:rFonts w:ascii="Arial" w:hAnsi="Arial" w:cs="Arial"/>
                <w:b/>
                <w:sz w:val="60"/>
                <w:szCs w:val="6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ab Title"/>
                  </w:textInput>
                </w:ffData>
              </w:fldChar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  <w:instrText xml:space="preserve"> FORMTEXT </w:instrText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  <w:fldChar w:fldCharType="separate"/>
            </w:r>
            <w:r w:rsidRPr="00C10B99">
              <w:rPr>
                <w:rFonts w:ascii="Arial" w:hAnsi="Arial" w:cs="Arial"/>
                <w:b/>
                <w:noProof/>
                <w:sz w:val="60"/>
                <w:szCs w:val="60"/>
              </w:rPr>
              <w:t>Lab Title</w:t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  <w:fldChar w:fldCharType="end"/>
            </w:r>
          </w:p>
        </w:tc>
      </w:tr>
    </w:tbl>
    <w:p w14:paraId="51F1B428" w14:textId="77777777" w:rsidR="00382D8E" w:rsidRPr="002854DC" w:rsidRDefault="00382D8E" w:rsidP="00F13D56">
      <w:pPr>
        <w:jc w:val="center"/>
        <w:rPr>
          <w:rFonts w:ascii="Arial" w:hAnsi="Arial" w:cs="Arial"/>
          <w:sz w:val="96"/>
          <w:szCs w:val="96"/>
        </w:rPr>
      </w:pPr>
    </w:p>
    <w:p w14:paraId="409952B3" w14:textId="77777777" w:rsidR="0084176C" w:rsidRPr="002854DC" w:rsidRDefault="0084176C" w:rsidP="00F13D56">
      <w:pPr>
        <w:jc w:val="center"/>
        <w:rPr>
          <w:rFonts w:ascii="Arial" w:hAnsi="Arial" w:cs="Arial"/>
          <w:b/>
          <w:sz w:val="40"/>
          <w:szCs w:val="40"/>
        </w:rPr>
      </w:pPr>
      <w:bookmarkStart w:id="1" w:name="Text1"/>
      <w:r w:rsidRPr="002854DC">
        <w:rPr>
          <w:rFonts w:ascii="Arial" w:hAnsi="Arial" w:cs="Arial"/>
          <w:b/>
          <w:sz w:val="40"/>
          <w:szCs w:val="40"/>
        </w:rPr>
        <w:t xml:space="preserve">Submitted by: </w:t>
      </w:r>
    </w:p>
    <w:p w14:paraId="550673A5" w14:textId="77777777" w:rsidR="00382D8E" w:rsidRPr="002854DC" w:rsidRDefault="00382D8E" w:rsidP="00F13D56">
      <w:pPr>
        <w:jc w:val="center"/>
        <w:rPr>
          <w:rFonts w:ascii="Arial" w:hAnsi="Arial" w:cs="Arial"/>
          <w:b/>
          <w:sz w:val="40"/>
          <w:szCs w:val="40"/>
        </w:rPr>
      </w:pPr>
      <w:r w:rsidRPr="002854DC">
        <w:rPr>
          <w:rFonts w:ascii="Arial" w:hAnsi="Arial" w:cs="Arial"/>
          <w:b/>
          <w:sz w:val="40"/>
          <w:szCs w:val="40"/>
        </w:rPr>
        <w:fldChar w:fldCharType="begin">
          <w:ffData>
            <w:name w:val="Text1"/>
            <w:enabled/>
            <w:calcOnExit w:val="0"/>
            <w:textInput>
              <w:default w:val="Your Name"/>
            </w:textInput>
          </w:ffData>
        </w:fldChar>
      </w:r>
      <w:r w:rsidRPr="002854DC">
        <w:rPr>
          <w:rFonts w:ascii="Arial" w:hAnsi="Arial" w:cs="Arial"/>
          <w:b/>
          <w:sz w:val="40"/>
          <w:szCs w:val="40"/>
        </w:rPr>
        <w:instrText xml:space="preserve"> FORMTEXT </w:instrText>
      </w:r>
      <w:r w:rsidRPr="002854DC">
        <w:rPr>
          <w:rFonts w:ascii="Arial" w:hAnsi="Arial" w:cs="Arial"/>
          <w:b/>
          <w:sz w:val="40"/>
          <w:szCs w:val="40"/>
        </w:rPr>
      </w:r>
      <w:r w:rsidRPr="002854DC">
        <w:rPr>
          <w:rFonts w:ascii="Arial" w:hAnsi="Arial" w:cs="Arial"/>
          <w:b/>
          <w:sz w:val="40"/>
          <w:szCs w:val="40"/>
        </w:rPr>
        <w:fldChar w:fldCharType="separate"/>
      </w:r>
      <w:r w:rsidRPr="002854DC">
        <w:rPr>
          <w:rFonts w:ascii="Arial" w:hAnsi="Arial" w:cs="Arial"/>
          <w:b/>
          <w:noProof/>
          <w:sz w:val="40"/>
          <w:szCs w:val="40"/>
        </w:rPr>
        <w:t>Your Name</w:t>
      </w:r>
      <w:r w:rsidRPr="002854DC">
        <w:rPr>
          <w:rFonts w:ascii="Arial" w:hAnsi="Arial" w:cs="Arial"/>
          <w:b/>
          <w:sz w:val="40"/>
          <w:szCs w:val="40"/>
        </w:rPr>
        <w:fldChar w:fldCharType="end"/>
      </w:r>
      <w:bookmarkEnd w:id="1"/>
    </w:p>
    <w:p w14:paraId="738F59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D77FD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F53855E" w14:textId="77777777" w:rsidR="0084176C" w:rsidRPr="002854DC" w:rsidRDefault="00F44995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Grade:</w:t>
      </w:r>
      <w:r w:rsidR="00AD3CFC">
        <w:rPr>
          <w:rFonts w:ascii="Arial" w:hAnsi="Arial" w:cs="Arial"/>
          <w:sz w:val="48"/>
          <w:szCs w:val="48"/>
        </w:rPr>
        <w:t xml:space="preserve"> </w:t>
      </w:r>
    </w:p>
    <w:p w14:paraId="22303ED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2FE69F55" w14:textId="77777777" w:rsidR="0084176C" w:rsidRDefault="00983ED9" w:rsidP="00F13D56">
      <w:pPr>
        <w:jc w:val="center"/>
        <w:rPr>
          <w:rFonts w:ascii="Arial" w:hAnsi="Arial" w:cs="Arial"/>
          <w:sz w:val="48"/>
          <w:szCs w:val="48"/>
        </w:rPr>
      </w:pPr>
      <w:bookmarkStart w:id="2" w:name="_Hlk503629094"/>
      <w:r>
        <w:rPr>
          <w:rFonts w:ascii="Arial" w:hAnsi="Arial" w:cs="Arial"/>
          <w:sz w:val="48"/>
          <w:szCs w:val="48"/>
        </w:rPr>
        <w:pict w14:anchorId="02C4A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7" o:title=""/>
            <o:lock v:ext="edit" ungrouping="t" rotation="t" cropping="t" verticies="t" text="t" grouping="t"/>
          </v:shape>
        </w:pict>
      </w:r>
      <w:bookmarkEnd w:id="2"/>
    </w:p>
    <w:p w14:paraId="3D7B5DB1" w14:textId="77777777" w:rsidR="00C10B99" w:rsidRPr="002854DC" w:rsidRDefault="00C10B99" w:rsidP="00F13D56">
      <w:pPr>
        <w:jc w:val="center"/>
        <w:rPr>
          <w:rFonts w:ascii="Arial" w:hAnsi="Arial" w:cs="Arial"/>
          <w:sz w:val="48"/>
          <w:szCs w:val="48"/>
        </w:rPr>
      </w:pPr>
    </w:p>
    <w:p w14:paraId="40C612A9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Grid"/>
        <w:tblW w:w="0" w:type="auto"/>
        <w:tblInd w:w="172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3780"/>
        <w:gridCol w:w="3348"/>
      </w:tblGrid>
      <w:tr w:rsidR="0084176C" w:rsidRPr="002854DC" w14:paraId="256E2C7A" w14:textId="77777777" w:rsidTr="00C10B99">
        <w:tc>
          <w:tcPr>
            <w:tcW w:w="3780" w:type="dxa"/>
          </w:tcPr>
          <w:p w14:paraId="09C6C28D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bookmarkStart w:id="3" w:name="Text2"/>
            <w:r w:rsidRPr="002854DC">
              <w:rPr>
                <w:rFonts w:ascii="Arial" w:hAnsi="Arial" w:cs="Arial"/>
                <w:sz w:val="28"/>
                <w:szCs w:val="28"/>
              </w:rPr>
              <w:t xml:space="preserve">Lab Partner: </w:t>
            </w:r>
            <w:bookmarkEnd w:id="3"/>
          </w:p>
        </w:tc>
        <w:tc>
          <w:tcPr>
            <w:tcW w:w="3348" w:type="dxa"/>
          </w:tcPr>
          <w:p w14:paraId="292256F1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Your lab partner's nam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Your lab partner's name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53FD1E6C" w14:textId="77777777" w:rsidTr="00C10B99">
        <w:tc>
          <w:tcPr>
            <w:tcW w:w="3780" w:type="dxa"/>
          </w:tcPr>
          <w:p w14:paraId="0EACFE65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1DA81367" w14:textId="77777777" w:rsidR="0084176C" w:rsidRPr="002854DC" w:rsidRDefault="0084176C" w:rsidP="0084176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176C" w:rsidRPr="002854DC" w14:paraId="15462CA2" w14:textId="77777777" w:rsidTr="00C10B99">
        <w:tc>
          <w:tcPr>
            <w:tcW w:w="3780" w:type="dxa"/>
          </w:tcPr>
          <w:p w14:paraId="3085046E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bookmarkStart w:id="4" w:name="Text3"/>
            <w:r w:rsidRPr="002854DC">
              <w:rPr>
                <w:rFonts w:ascii="Arial" w:hAnsi="Arial" w:cs="Arial"/>
                <w:sz w:val="28"/>
                <w:szCs w:val="28"/>
              </w:rPr>
              <w:t xml:space="preserve">Date Experiment Performed: </w:t>
            </w:r>
            <w:bookmarkEnd w:id="4"/>
          </w:p>
        </w:tc>
        <w:tc>
          <w:tcPr>
            <w:tcW w:w="3348" w:type="dxa"/>
          </w:tcPr>
          <w:p w14:paraId="7A07B8B7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Date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304E8DB6" w14:textId="77777777" w:rsidTr="00C10B99">
        <w:tc>
          <w:tcPr>
            <w:tcW w:w="3780" w:type="dxa"/>
          </w:tcPr>
          <w:p w14:paraId="402B08E9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t xml:space="preserve">Date of Submission: </w:t>
            </w:r>
          </w:p>
        </w:tc>
        <w:tc>
          <w:tcPr>
            <w:tcW w:w="3348" w:type="dxa"/>
          </w:tcPr>
          <w:p w14:paraId="4E01A61D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Date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36308192" w14:textId="77777777" w:rsidTr="00C10B99">
        <w:tc>
          <w:tcPr>
            <w:tcW w:w="3780" w:type="dxa"/>
          </w:tcPr>
          <w:p w14:paraId="509F5D87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0CD3D8C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176C" w:rsidRPr="002854DC" w14:paraId="72192D1C" w14:textId="77777777" w:rsidTr="00C10B99">
        <w:tc>
          <w:tcPr>
            <w:tcW w:w="3780" w:type="dxa"/>
          </w:tcPr>
          <w:p w14:paraId="7DE77CC0" w14:textId="77777777" w:rsidR="0084176C" w:rsidRPr="002854DC" w:rsidRDefault="00616E02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EE260</w:t>
            </w:r>
            <w:r w:rsidR="0084176C" w:rsidRPr="002854DC">
              <w:rPr>
                <w:rFonts w:ascii="Arial" w:hAnsi="Arial" w:cs="Arial"/>
                <w:sz w:val="28"/>
                <w:szCs w:val="28"/>
              </w:rPr>
              <w:t xml:space="preserve"> Lab Section </w:t>
            </w:r>
          </w:p>
        </w:tc>
        <w:bookmarkStart w:id="5" w:name="Text13"/>
        <w:tc>
          <w:tcPr>
            <w:tcW w:w="3348" w:type="dxa"/>
          </w:tcPr>
          <w:p w14:paraId="34A9D33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ection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Section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5"/>
          </w:p>
        </w:tc>
      </w:tr>
    </w:tbl>
    <w:p w14:paraId="4AE49198" w14:textId="77777777" w:rsidR="00775DAA" w:rsidRPr="002854DC" w:rsidRDefault="00775DAA" w:rsidP="003F0046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5DAA" w:rsidRPr="002854DC" w14:paraId="7BA5EFE9" w14:textId="77777777" w:rsidTr="00775DAA">
        <w:tc>
          <w:tcPr>
            <w:tcW w:w="8856" w:type="dxa"/>
          </w:tcPr>
          <w:p w14:paraId="3DB248F7" w14:textId="77777777" w:rsidR="00775DAA" w:rsidRPr="002854DC" w:rsidRDefault="00EC281E" w:rsidP="00775DAA">
            <w:pPr>
              <w:pStyle w:val="Heading1"/>
            </w:pPr>
            <w:bookmarkStart w:id="6" w:name="_Toc242778175"/>
            <w:bookmarkStart w:id="7" w:name="_Toc242778238"/>
            <w:bookmarkStart w:id="8" w:name="_Toc247686711"/>
            <w:r w:rsidRPr="002854DC">
              <w:lastRenderedPageBreak/>
              <w:t>I</w:t>
            </w:r>
            <w:r w:rsidR="00775DAA" w:rsidRPr="002854DC">
              <w:t>ntroduction</w:t>
            </w:r>
            <w:bookmarkEnd w:id="6"/>
            <w:bookmarkEnd w:id="7"/>
            <w:bookmarkEnd w:id="8"/>
          </w:p>
        </w:tc>
      </w:tr>
    </w:tbl>
    <w:p w14:paraId="27F1C916" w14:textId="77777777" w:rsidR="00775DAA" w:rsidRPr="002854DC" w:rsidRDefault="005B09F9" w:rsidP="00775DA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Introduction effectively presents the objectives and purpose of the lab."/>
            </w:textInput>
          </w:ffData>
        </w:fldChar>
      </w:r>
      <w:bookmarkStart w:id="9" w:name="Text5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Introduction effectively presents the objectives and purpose of the lab.</w:t>
      </w:r>
      <w:r>
        <w:rPr>
          <w:rFonts w:ascii="Arial" w:hAnsi="Arial" w:cs="Arial"/>
        </w:rPr>
        <w:fldChar w:fldCharType="end"/>
      </w:r>
      <w:bookmarkEnd w:id="9"/>
    </w:p>
    <w:p w14:paraId="01BC2C2F" w14:textId="77777777" w:rsidR="00775DAA" w:rsidRPr="002854DC" w:rsidRDefault="00775DAA" w:rsidP="00775DAA">
      <w:pPr>
        <w:autoSpaceDE w:val="0"/>
        <w:autoSpaceDN w:val="0"/>
        <w:adjustRightInd w:val="0"/>
        <w:rPr>
          <w:rFonts w:ascii="Arial" w:hAnsi="Arial" w:cs="Arial"/>
        </w:rPr>
      </w:pPr>
    </w:p>
    <w:p w14:paraId="2AF7BCB9" w14:textId="77777777" w:rsidR="00775DAA" w:rsidRPr="002854DC" w:rsidRDefault="00775DAA" w:rsidP="00775DAA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5DAA" w:rsidRPr="002854DC" w14:paraId="653D3469" w14:textId="77777777" w:rsidTr="00775DAA">
        <w:tc>
          <w:tcPr>
            <w:tcW w:w="8856" w:type="dxa"/>
          </w:tcPr>
          <w:p w14:paraId="7D0FE125" w14:textId="77777777" w:rsidR="00775DAA" w:rsidRPr="002854DC" w:rsidRDefault="005B09F9" w:rsidP="00775DAA">
            <w:pPr>
              <w:pStyle w:val="Heading1"/>
            </w:pPr>
            <w:r w:rsidRPr="00CA28C2">
              <w:rPr>
                <w:szCs w:val="22"/>
                <w:lang w:bidi="en-US"/>
              </w:rPr>
              <w:lastRenderedPageBreak/>
              <w:t>Methodology</w:t>
            </w:r>
          </w:p>
        </w:tc>
      </w:tr>
    </w:tbl>
    <w:p w14:paraId="7810969A" w14:textId="77777777" w:rsidR="00775DAA" w:rsidRPr="002854DC" w:rsidRDefault="005B09F9" w:rsidP="005B09F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>
              <w:default w:val="Methodology gives enough details to allow for replication of procedure. (You may assume lab assignment is available. You do not have to regurgitate the lab instructions)."/>
            </w:textInput>
          </w:ffData>
        </w:fldChar>
      </w:r>
      <w:bookmarkStart w:id="10" w:name="Text6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Methodology gives enough details to allow for replication of procedure. (You may assume lab assignment is available. You do not have to regurgitate the lab instructions).</w:t>
      </w:r>
      <w:r>
        <w:rPr>
          <w:rFonts w:ascii="Arial" w:hAnsi="Arial" w:cs="Arial"/>
        </w:rPr>
        <w:fldChar w:fldCharType="end"/>
      </w:r>
      <w:bookmarkEnd w:id="10"/>
    </w:p>
    <w:p w14:paraId="2F6E98D1" w14:textId="77777777" w:rsidR="00100453" w:rsidRDefault="00100453" w:rsidP="00775DAA">
      <w:pPr>
        <w:autoSpaceDE w:val="0"/>
        <w:autoSpaceDN w:val="0"/>
        <w:adjustRightInd w:val="0"/>
        <w:rPr>
          <w:rFonts w:ascii="Arial" w:hAnsi="Arial" w:cs="Arial"/>
        </w:rPr>
      </w:pPr>
    </w:p>
    <w:p w14:paraId="40E961F7" w14:textId="77777777" w:rsidR="005B09F9" w:rsidRDefault="005B09F9" w:rsidP="00775DAA">
      <w:pPr>
        <w:autoSpaceDE w:val="0"/>
        <w:autoSpaceDN w:val="0"/>
        <w:adjustRightInd w:val="0"/>
        <w:rPr>
          <w:rFonts w:ascii="Arial" w:hAnsi="Arial" w:cs="Arial"/>
        </w:rPr>
      </w:pPr>
    </w:p>
    <w:p w14:paraId="54602AFA" w14:textId="77777777" w:rsidR="00F00546" w:rsidRDefault="00F00546">
      <w:r>
        <w:rPr>
          <w:b/>
          <w:bCs/>
          <w:caps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5DAA" w:rsidRPr="002854DC" w14:paraId="0C11C991" w14:textId="77777777" w:rsidTr="00775DAA">
        <w:tc>
          <w:tcPr>
            <w:tcW w:w="8856" w:type="dxa"/>
          </w:tcPr>
          <w:p w14:paraId="085DA864" w14:textId="59B90861" w:rsidR="00775DAA" w:rsidRPr="002854DC" w:rsidRDefault="00983ED9" w:rsidP="00775DAA">
            <w:pPr>
              <w:pStyle w:val="Heading1"/>
            </w:pPr>
            <w:r>
              <w:lastRenderedPageBreak/>
              <w:t>Results</w:t>
            </w:r>
          </w:p>
        </w:tc>
      </w:tr>
    </w:tbl>
    <w:p w14:paraId="216E6CDC" w14:textId="29F17E6F" w:rsidR="00EC281E" w:rsidRPr="002854DC" w:rsidRDefault="00983ED9" w:rsidP="003D49C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>
              <w:default w:val="Results open with an effective statement of overall findings presents visuals clearly and accurately, presents findings clearly and with sufficient support. You MUST"/>
            </w:textInput>
          </w:ffData>
        </w:fldChar>
      </w:r>
      <w:bookmarkStart w:id="11" w:name="Text8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Results open with an effective statement of overall findings presents visuals clearly and accurately, presents findings clearly and with sufficient support. You MUST</w:t>
      </w:r>
      <w:r>
        <w:rPr>
          <w:rFonts w:ascii="Arial" w:hAnsi="Arial" w:cs="Arial"/>
        </w:rPr>
        <w:fldChar w:fldCharType="end"/>
      </w:r>
      <w:bookmarkEnd w:id="11"/>
    </w:p>
    <w:p w14:paraId="2452FBB5" w14:textId="77777777" w:rsidR="006A019F" w:rsidRPr="002854DC" w:rsidRDefault="006A019F" w:rsidP="006A019F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6A019F" w:rsidRPr="002854DC" w14:paraId="6F66A254" w14:textId="77777777" w:rsidTr="006A019F">
        <w:tc>
          <w:tcPr>
            <w:tcW w:w="8856" w:type="dxa"/>
          </w:tcPr>
          <w:p w14:paraId="1E8F02AE" w14:textId="5AF2D008" w:rsidR="006A019F" w:rsidRPr="002854DC" w:rsidRDefault="00983ED9" w:rsidP="006A019F">
            <w:pPr>
              <w:pStyle w:val="Heading1"/>
            </w:pPr>
            <w:r>
              <w:lastRenderedPageBreak/>
              <w:t>Discussion</w:t>
            </w:r>
          </w:p>
        </w:tc>
      </w:tr>
    </w:tbl>
    <w:p w14:paraId="4F6E578B" w14:textId="308C1F66" w:rsidR="006A019F" w:rsidRPr="002854DC" w:rsidRDefault="00983ED9" w:rsidP="003D49C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7"/>
            <w:enabled/>
            <w:calcOnExit w:val="0"/>
            <w:textInput>
              <w:default w:val="Discussion opens with an effective statement on the goals of the lab, backs up the statement concerning appropriate findings, provides a sufficient and logical explanation for the statement, addresses other issues pertinent to the lab."/>
            </w:textInput>
          </w:ffData>
        </w:fldChar>
      </w:r>
      <w:bookmarkStart w:id="12" w:name="Text7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Discussion opens with an effective statement on the goals of the lab, backs up the statement concerning appropriate findings, provides a sufficient and logical explanation for the statement, addresses other issues pertinent to the lab.</w:t>
      </w:r>
      <w:r>
        <w:rPr>
          <w:rFonts w:ascii="Arial" w:hAnsi="Arial" w:cs="Arial"/>
        </w:rPr>
        <w:fldChar w:fldCharType="end"/>
      </w:r>
      <w:bookmarkStart w:id="13" w:name="_GoBack"/>
      <w:bookmarkEnd w:id="12"/>
      <w:bookmarkEnd w:id="13"/>
    </w:p>
    <w:p w14:paraId="5721400B" w14:textId="77777777" w:rsidR="00113F42" w:rsidRPr="002854DC" w:rsidRDefault="00113F42" w:rsidP="00113F42">
      <w:pPr>
        <w:autoSpaceDE w:val="0"/>
        <w:autoSpaceDN w:val="0"/>
        <w:adjustRightInd w:val="0"/>
        <w:rPr>
          <w:rFonts w:ascii="Arial" w:hAnsi="Arial" w:cs="Arial"/>
        </w:rPr>
      </w:pPr>
    </w:p>
    <w:p w14:paraId="31A2C9F4" w14:textId="77777777" w:rsidR="003A54E9" w:rsidRPr="002854DC" w:rsidRDefault="00DB770C" w:rsidP="00113F42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3A54E9" w:rsidRPr="002854DC" w14:paraId="6C0A0122" w14:textId="77777777" w:rsidTr="003A54E9">
        <w:tc>
          <w:tcPr>
            <w:tcW w:w="8856" w:type="dxa"/>
          </w:tcPr>
          <w:p w14:paraId="4D2A54F4" w14:textId="77777777" w:rsidR="003A54E9" w:rsidRPr="002854DC" w:rsidRDefault="003A54E9" w:rsidP="003A54E9">
            <w:pPr>
              <w:pStyle w:val="Heading1"/>
            </w:pPr>
            <w:bookmarkStart w:id="14" w:name="_Toc242778191"/>
            <w:bookmarkStart w:id="15" w:name="_Toc242778254"/>
            <w:bookmarkStart w:id="16" w:name="_Toc247686727"/>
            <w:r w:rsidRPr="002854DC">
              <w:lastRenderedPageBreak/>
              <w:t>Conclusion</w:t>
            </w:r>
            <w:bookmarkEnd w:id="14"/>
            <w:bookmarkEnd w:id="15"/>
            <w:bookmarkEnd w:id="16"/>
          </w:p>
        </w:tc>
      </w:tr>
    </w:tbl>
    <w:p w14:paraId="56DA7627" w14:textId="77777777" w:rsidR="00466123" w:rsidRPr="002854DC" w:rsidRDefault="003D49C4" w:rsidP="0046612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9"/>
            <w:enabled/>
            <w:calcOnExit w:val="0"/>
            <w:textInput>
              <w:default w:val="Conclusion convincingly describes what has been learned in the lab."/>
            </w:textInput>
          </w:ffData>
        </w:fldChar>
      </w:r>
      <w:bookmarkStart w:id="17" w:name="Text9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Conclusion convincingly describes what has been learned in the lab.</w:t>
      </w:r>
      <w:r>
        <w:rPr>
          <w:rFonts w:ascii="Arial" w:hAnsi="Arial" w:cs="Arial"/>
        </w:rPr>
        <w:fldChar w:fldCharType="end"/>
      </w:r>
      <w:bookmarkEnd w:id="17"/>
    </w:p>
    <w:p w14:paraId="15F3994D" w14:textId="77777777" w:rsidR="009B037C" w:rsidRPr="002854DC" w:rsidRDefault="009B037C" w:rsidP="00466123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9B037C" w:rsidRPr="002854DC" w14:paraId="48FB62E3" w14:textId="77777777" w:rsidTr="009B037C">
        <w:tc>
          <w:tcPr>
            <w:tcW w:w="8856" w:type="dxa"/>
          </w:tcPr>
          <w:p w14:paraId="3D4CDE5D" w14:textId="77777777" w:rsidR="009B037C" w:rsidRPr="002854DC" w:rsidRDefault="009B037C" w:rsidP="009B037C">
            <w:pPr>
              <w:pStyle w:val="Heading1"/>
            </w:pPr>
            <w:bookmarkStart w:id="18" w:name="_Toc242778192"/>
            <w:bookmarkStart w:id="19" w:name="_Toc242778255"/>
            <w:bookmarkStart w:id="20" w:name="_Toc247686728"/>
            <w:r w:rsidRPr="002854DC">
              <w:lastRenderedPageBreak/>
              <w:t>References</w:t>
            </w:r>
            <w:bookmarkEnd w:id="18"/>
            <w:bookmarkEnd w:id="19"/>
            <w:bookmarkEnd w:id="20"/>
          </w:p>
        </w:tc>
      </w:tr>
    </w:tbl>
    <w:bookmarkStart w:id="21" w:name="Text10"/>
    <w:p w14:paraId="6F0D74C8" w14:textId="77777777" w:rsidR="009B037C" w:rsidRPr="002854DC" w:rsidRDefault="009B037C" w:rsidP="00466123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fldChar w:fldCharType="begin">
          <w:ffData>
            <w:name w:val="Text10"/>
            <w:enabled/>
            <w:calcOnExit w:val="0"/>
            <w:textInput>
              <w:default w:val="Include your references here"/>
            </w:textInput>
          </w:ffData>
        </w:fldChar>
      </w:r>
      <w:r w:rsidRPr="002854DC">
        <w:rPr>
          <w:rFonts w:ascii="Arial" w:hAnsi="Arial" w:cs="Arial"/>
        </w:rPr>
        <w:instrText xml:space="preserve"> FORMTEXT </w:instrText>
      </w:r>
      <w:r w:rsidRPr="002854DC">
        <w:rPr>
          <w:rFonts w:ascii="Arial" w:hAnsi="Arial" w:cs="Arial"/>
        </w:rPr>
      </w:r>
      <w:r w:rsidRPr="002854DC">
        <w:rPr>
          <w:rFonts w:ascii="Arial" w:hAnsi="Arial" w:cs="Arial"/>
        </w:rPr>
        <w:fldChar w:fldCharType="separate"/>
      </w:r>
      <w:r w:rsidRPr="002854DC">
        <w:rPr>
          <w:rFonts w:ascii="Arial" w:hAnsi="Arial" w:cs="Arial"/>
          <w:noProof/>
        </w:rPr>
        <w:t>Include your references here</w:t>
      </w:r>
      <w:r w:rsidRPr="002854DC">
        <w:rPr>
          <w:rFonts w:ascii="Arial" w:hAnsi="Arial" w:cs="Arial"/>
        </w:rPr>
        <w:fldChar w:fldCharType="end"/>
      </w:r>
      <w:bookmarkEnd w:id="21"/>
    </w:p>
    <w:p w14:paraId="72460015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27E2755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3CB7AB8A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6D3CA7CC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AFE25B5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12F9807A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8C27522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27143E4B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EA68BC7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664D2489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387F9468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116D1E32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222C116C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FA52AFD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E6EDBB7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DEFD0FA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430C3F6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sectPr w:rsidR="007E1733" w:rsidRPr="002854DC" w:rsidSect="007B509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00406" w14:textId="77777777" w:rsidR="00FE217D" w:rsidRDefault="00FE217D" w:rsidP="00E234CB">
      <w:r>
        <w:separator/>
      </w:r>
    </w:p>
  </w:endnote>
  <w:endnote w:type="continuationSeparator" w:id="0">
    <w:p w14:paraId="25DFD8ED" w14:textId="77777777" w:rsidR="00FE217D" w:rsidRDefault="00FE217D" w:rsidP="00E2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altName w:val="Arial"/>
    <w:charset w:val="00"/>
    <w:family w:val="swiss"/>
    <w:pitch w:val="variable"/>
  </w:font>
  <w:font w:name="BookAntiqua-BoldItalic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7FB0" w14:textId="77777777" w:rsidR="001226BB" w:rsidRDefault="001226BB" w:rsidP="006E46E9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8E445" w14:textId="77777777" w:rsidR="00FE217D" w:rsidRDefault="00FE217D" w:rsidP="00E234CB">
      <w:r>
        <w:separator/>
      </w:r>
    </w:p>
  </w:footnote>
  <w:footnote w:type="continuationSeparator" w:id="0">
    <w:p w14:paraId="03679701" w14:textId="77777777" w:rsidR="00FE217D" w:rsidRDefault="00FE217D" w:rsidP="00E23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78CD"/>
    <w:multiLevelType w:val="hybridMultilevel"/>
    <w:tmpl w:val="2F32F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87142"/>
    <w:multiLevelType w:val="hybridMultilevel"/>
    <w:tmpl w:val="E71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47872"/>
    <w:multiLevelType w:val="hybridMultilevel"/>
    <w:tmpl w:val="04463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D53BE"/>
    <w:multiLevelType w:val="hybridMultilevel"/>
    <w:tmpl w:val="B230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D6F5B"/>
    <w:multiLevelType w:val="hybridMultilevel"/>
    <w:tmpl w:val="7E5AE814"/>
    <w:lvl w:ilvl="0" w:tplc="E2C2C2D4">
      <w:numFmt w:val="bullet"/>
      <w:lvlText w:val="•"/>
      <w:lvlJc w:val="left"/>
      <w:pPr>
        <w:ind w:left="86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9F660C0">
      <w:numFmt w:val="bullet"/>
      <w:lvlText w:val="•"/>
      <w:lvlJc w:val="left"/>
      <w:pPr>
        <w:ind w:left="138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0FD813D0">
      <w:numFmt w:val="bullet"/>
      <w:lvlText w:val="•"/>
      <w:lvlJc w:val="left"/>
      <w:pPr>
        <w:ind w:left="2316" w:hanging="144"/>
      </w:pPr>
      <w:rPr>
        <w:rFonts w:hint="default"/>
        <w:lang w:val="en-US" w:eastAsia="en-US" w:bidi="en-US"/>
      </w:rPr>
    </w:lvl>
    <w:lvl w:ilvl="3" w:tplc="75D04944">
      <w:numFmt w:val="bullet"/>
      <w:lvlText w:val="•"/>
      <w:lvlJc w:val="left"/>
      <w:pPr>
        <w:ind w:left="3254" w:hanging="144"/>
      </w:pPr>
      <w:rPr>
        <w:rFonts w:hint="default"/>
        <w:lang w:val="en-US" w:eastAsia="en-US" w:bidi="en-US"/>
      </w:rPr>
    </w:lvl>
    <w:lvl w:ilvl="4" w:tplc="4DD4439C">
      <w:numFmt w:val="bullet"/>
      <w:lvlText w:val="•"/>
      <w:lvlJc w:val="left"/>
      <w:pPr>
        <w:ind w:left="4192" w:hanging="144"/>
      </w:pPr>
      <w:rPr>
        <w:rFonts w:hint="default"/>
        <w:lang w:val="en-US" w:eastAsia="en-US" w:bidi="en-US"/>
      </w:rPr>
    </w:lvl>
    <w:lvl w:ilvl="5" w:tplc="3B5CA74C">
      <w:numFmt w:val="bullet"/>
      <w:lvlText w:val="•"/>
      <w:lvlJc w:val="left"/>
      <w:pPr>
        <w:ind w:left="5130" w:hanging="144"/>
      </w:pPr>
      <w:rPr>
        <w:rFonts w:hint="default"/>
        <w:lang w:val="en-US" w:eastAsia="en-US" w:bidi="en-US"/>
      </w:rPr>
    </w:lvl>
    <w:lvl w:ilvl="6" w:tplc="B5F4CB6E">
      <w:numFmt w:val="bullet"/>
      <w:lvlText w:val="•"/>
      <w:lvlJc w:val="left"/>
      <w:pPr>
        <w:ind w:left="6067" w:hanging="144"/>
      </w:pPr>
      <w:rPr>
        <w:rFonts w:hint="default"/>
        <w:lang w:val="en-US" w:eastAsia="en-US" w:bidi="en-US"/>
      </w:rPr>
    </w:lvl>
    <w:lvl w:ilvl="7" w:tplc="E70C51FA">
      <w:numFmt w:val="bullet"/>
      <w:lvlText w:val="•"/>
      <w:lvlJc w:val="left"/>
      <w:pPr>
        <w:ind w:left="7005" w:hanging="144"/>
      </w:pPr>
      <w:rPr>
        <w:rFonts w:hint="default"/>
        <w:lang w:val="en-US" w:eastAsia="en-US" w:bidi="en-US"/>
      </w:rPr>
    </w:lvl>
    <w:lvl w:ilvl="8" w:tplc="5CB27B4E">
      <w:numFmt w:val="bullet"/>
      <w:lvlText w:val="•"/>
      <w:lvlJc w:val="left"/>
      <w:pPr>
        <w:ind w:left="7943" w:hanging="144"/>
      </w:pPr>
      <w:rPr>
        <w:rFonts w:hint="default"/>
        <w:lang w:val="en-US" w:eastAsia="en-US" w:bidi="en-US"/>
      </w:rPr>
    </w:lvl>
  </w:abstractNum>
  <w:abstractNum w:abstractNumId="5" w15:restartNumberingAfterBreak="0">
    <w:nsid w:val="5091123D"/>
    <w:multiLevelType w:val="hybridMultilevel"/>
    <w:tmpl w:val="AF944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93B47"/>
    <w:multiLevelType w:val="hybridMultilevel"/>
    <w:tmpl w:val="B5B6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F1704"/>
    <w:multiLevelType w:val="hybridMultilevel"/>
    <w:tmpl w:val="93F0D090"/>
    <w:lvl w:ilvl="0" w:tplc="D3FC0FD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2033A7"/>
    <w:multiLevelType w:val="multilevel"/>
    <w:tmpl w:val="C5F25E0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CB2894"/>
    <w:multiLevelType w:val="hybridMultilevel"/>
    <w:tmpl w:val="BEBA865C"/>
    <w:lvl w:ilvl="0" w:tplc="DC08A1B0">
      <w:start w:val="1"/>
      <w:numFmt w:val="decimal"/>
      <w:lvlText w:val="%1)"/>
      <w:lvlJc w:val="left"/>
      <w:pPr>
        <w:ind w:left="102" w:hanging="2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4F783036">
      <w:numFmt w:val="bullet"/>
      <w:lvlText w:val="•"/>
      <w:lvlJc w:val="left"/>
      <w:pPr>
        <w:ind w:left="582" w:hanging="20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FE2C9F7C">
      <w:numFmt w:val="bullet"/>
      <w:lvlText w:val="•"/>
      <w:lvlJc w:val="left"/>
      <w:pPr>
        <w:ind w:left="1502" w:hanging="204"/>
      </w:pPr>
      <w:rPr>
        <w:rFonts w:hint="default"/>
        <w:lang w:val="en-US" w:eastAsia="en-US" w:bidi="en-US"/>
      </w:rPr>
    </w:lvl>
    <w:lvl w:ilvl="3" w:tplc="EF3C6FF2">
      <w:numFmt w:val="bullet"/>
      <w:lvlText w:val="•"/>
      <w:lvlJc w:val="left"/>
      <w:pPr>
        <w:ind w:left="2424" w:hanging="204"/>
      </w:pPr>
      <w:rPr>
        <w:rFonts w:hint="default"/>
        <w:lang w:val="en-US" w:eastAsia="en-US" w:bidi="en-US"/>
      </w:rPr>
    </w:lvl>
    <w:lvl w:ilvl="4" w:tplc="3134E14A">
      <w:numFmt w:val="bullet"/>
      <w:lvlText w:val="•"/>
      <w:lvlJc w:val="left"/>
      <w:pPr>
        <w:ind w:left="3346" w:hanging="204"/>
      </w:pPr>
      <w:rPr>
        <w:rFonts w:hint="default"/>
        <w:lang w:val="en-US" w:eastAsia="en-US" w:bidi="en-US"/>
      </w:rPr>
    </w:lvl>
    <w:lvl w:ilvl="5" w:tplc="7E3073C2">
      <w:numFmt w:val="bullet"/>
      <w:lvlText w:val="•"/>
      <w:lvlJc w:val="left"/>
      <w:pPr>
        <w:ind w:left="4268" w:hanging="204"/>
      </w:pPr>
      <w:rPr>
        <w:rFonts w:hint="default"/>
        <w:lang w:val="en-US" w:eastAsia="en-US" w:bidi="en-US"/>
      </w:rPr>
    </w:lvl>
    <w:lvl w:ilvl="6" w:tplc="4F304F2A">
      <w:numFmt w:val="bullet"/>
      <w:lvlText w:val="•"/>
      <w:lvlJc w:val="left"/>
      <w:pPr>
        <w:ind w:left="5191" w:hanging="204"/>
      </w:pPr>
      <w:rPr>
        <w:rFonts w:hint="default"/>
        <w:lang w:val="en-US" w:eastAsia="en-US" w:bidi="en-US"/>
      </w:rPr>
    </w:lvl>
    <w:lvl w:ilvl="7" w:tplc="6DE8BACC">
      <w:numFmt w:val="bullet"/>
      <w:lvlText w:val="•"/>
      <w:lvlJc w:val="left"/>
      <w:pPr>
        <w:ind w:left="6113" w:hanging="204"/>
      </w:pPr>
      <w:rPr>
        <w:rFonts w:hint="default"/>
        <w:lang w:val="en-US" w:eastAsia="en-US" w:bidi="en-US"/>
      </w:rPr>
    </w:lvl>
    <w:lvl w:ilvl="8" w:tplc="B3F09030">
      <w:numFmt w:val="bullet"/>
      <w:lvlText w:val="•"/>
      <w:lvlJc w:val="left"/>
      <w:pPr>
        <w:ind w:left="7035" w:hanging="204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N7EwMjEztTQzNrBQ0lEKTi0uzszPAykwqgUAkC0mviwAAAA="/>
  </w:docVars>
  <w:rsids>
    <w:rsidRoot w:val="00616E02"/>
    <w:rsid w:val="00043EFF"/>
    <w:rsid w:val="0006247A"/>
    <w:rsid w:val="00100453"/>
    <w:rsid w:val="00113F42"/>
    <w:rsid w:val="001220FD"/>
    <w:rsid w:val="001226BB"/>
    <w:rsid w:val="00130D00"/>
    <w:rsid w:val="001844E4"/>
    <w:rsid w:val="001A19AE"/>
    <w:rsid w:val="001E6EFB"/>
    <w:rsid w:val="001F0AD0"/>
    <w:rsid w:val="00236DD4"/>
    <w:rsid w:val="002854DC"/>
    <w:rsid w:val="002A0354"/>
    <w:rsid w:val="0030510F"/>
    <w:rsid w:val="0031566C"/>
    <w:rsid w:val="00351BB0"/>
    <w:rsid w:val="0037079C"/>
    <w:rsid w:val="00382D8E"/>
    <w:rsid w:val="00386D11"/>
    <w:rsid w:val="0039294D"/>
    <w:rsid w:val="003A54E9"/>
    <w:rsid w:val="003B3D7E"/>
    <w:rsid w:val="003D49C4"/>
    <w:rsid w:val="003E3B81"/>
    <w:rsid w:val="003F0046"/>
    <w:rsid w:val="00466123"/>
    <w:rsid w:val="00466B8D"/>
    <w:rsid w:val="00473DB1"/>
    <w:rsid w:val="004B15CB"/>
    <w:rsid w:val="004F2CF3"/>
    <w:rsid w:val="004F6893"/>
    <w:rsid w:val="00504586"/>
    <w:rsid w:val="00505009"/>
    <w:rsid w:val="00530641"/>
    <w:rsid w:val="005551ED"/>
    <w:rsid w:val="00567576"/>
    <w:rsid w:val="005B09F9"/>
    <w:rsid w:val="005F10FA"/>
    <w:rsid w:val="00600797"/>
    <w:rsid w:val="00616E02"/>
    <w:rsid w:val="00646F00"/>
    <w:rsid w:val="006A019F"/>
    <w:rsid w:val="006E46E9"/>
    <w:rsid w:val="007319CB"/>
    <w:rsid w:val="00775DAA"/>
    <w:rsid w:val="007B15FC"/>
    <w:rsid w:val="007B509A"/>
    <w:rsid w:val="007D1919"/>
    <w:rsid w:val="007E1733"/>
    <w:rsid w:val="0084176C"/>
    <w:rsid w:val="00894434"/>
    <w:rsid w:val="008A284F"/>
    <w:rsid w:val="008B6E90"/>
    <w:rsid w:val="009124C6"/>
    <w:rsid w:val="00951686"/>
    <w:rsid w:val="00983ED9"/>
    <w:rsid w:val="009B037C"/>
    <w:rsid w:val="009E2BC6"/>
    <w:rsid w:val="00A05B30"/>
    <w:rsid w:val="00A333D4"/>
    <w:rsid w:val="00A97FC1"/>
    <w:rsid w:val="00AA1116"/>
    <w:rsid w:val="00AD0363"/>
    <w:rsid w:val="00AD3CFC"/>
    <w:rsid w:val="00AE20D0"/>
    <w:rsid w:val="00B7118E"/>
    <w:rsid w:val="00BE4FF4"/>
    <w:rsid w:val="00BF41AA"/>
    <w:rsid w:val="00C10B99"/>
    <w:rsid w:val="00C518AA"/>
    <w:rsid w:val="00C61A4F"/>
    <w:rsid w:val="00CA28C2"/>
    <w:rsid w:val="00CA428C"/>
    <w:rsid w:val="00CF572A"/>
    <w:rsid w:val="00CF7E9F"/>
    <w:rsid w:val="00D431F0"/>
    <w:rsid w:val="00D638BA"/>
    <w:rsid w:val="00DB770C"/>
    <w:rsid w:val="00DF5B9A"/>
    <w:rsid w:val="00E234CB"/>
    <w:rsid w:val="00EA2728"/>
    <w:rsid w:val="00EC281E"/>
    <w:rsid w:val="00F00546"/>
    <w:rsid w:val="00F138AC"/>
    <w:rsid w:val="00F13D56"/>
    <w:rsid w:val="00F14FCE"/>
    <w:rsid w:val="00F22E92"/>
    <w:rsid w:val="00F44995"/>
    <w:rsid w:val="00F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C1CF"/>
  <w15:docId w15:val="{3A90ADA1-5BB5-417B-8F1F-E5BF8CEE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30641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36DD4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A2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0046"/>
    <w:tblPr>
      <w:tblBorders>
        <w:bottom w:val="doub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84176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rsid w:val="009124C6"/>
    <w:rPr>
      <w:rFonts w:ascii="Arial" w:hAnsi="Arial"/>
      <w:color w:val="0000FF"/>
      <w:u w:val="single"/>
    </w:rPr>
  </w:style>
  <w:style w:type="paragraph" w:customStyle="1" w:styleId="Figure">
    <w:name w:val="Figure"/>
    <w:basedOn w:val="Normal"/>
    <w:rsid w:val="004F6893"/>
    <w:pPr>
      <w:jc w:val="center"/>
    </w:pPr>
    <w:rPr>
      <w:rFonts w:ascii="Arial" w:hAnsi="Arial" w:cs="Arial"/>
      <w:b/>
      <w:sz w:val="28"/>
      <w:szCs w:val="96"/>
    </w:rPr>
  </w:style>
  <w:style w:type="character" w:styleId="FollowedHyperlink">
    <w:name w:val="FollowedHyperlink"/>
    <w:basedOn w:val="DefaultParagraphFont"/>
    <w:rsid w:val="00F14FCE"/>
    <w:rPr>
      <w:color w:val="800080"/>
      <w:u w:val="single"/>
    </w:rPr>
  </w:style>
  <w:style w:type="paragraph" w:styleId="Header">
    <w:name w:val="header"/>
    <w:basedOn w:val="Normal"/>
    <w:rsid w:val="00AA1116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951686"/>
    <w:rPr>
      <w:rFonts w:ascii="Arial" w:hAnsi="Arial"/>
    </w:rPr>
  </w:style>
  <w:style w:type="paragraph" w:styleId="Footer">
    <w:name w:val="footer"/>
    <w:basedOn w:val="Normal"/>
    <w:rsid w:val="00AA111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AE20D0"/>
    <w:pPr>
      <w:ind w:left="240"/>
    </w:pPr>
    <w:rPr>
      <w:smallCaps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05B30"/>
    <w:pPr>
      <w:ind w:left="1440"/>
    </w:pPr>
    <w:rPr>
      <w:sz w:val="18"/>
      <w:szCs w:val="18"/>
    </w:rPr>
  </w:style>
  <w:style w:type="paragraph" w:styleId="TOC3">
    <w:name w:val="toc 3"/>
    <w:basedOn w:val="Normal"/>
    <w:next w:val="Normal"/>
    <w:autoRedefine/>
    <w:semiHidden/>
    <w:rsid w:val="00AE20D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E20D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E20D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E20D0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05B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05B30"/>
    <w:pPr>
      <w:ind w:left="1920"/>
    </w:pPr>
    <w:rPr>
      <w:sz w:val="18"/>
      <w:szCs w:val="18"/>
    </w:rPr>
  </w:style>
  <w:style w:type="paragraph" w:customStyle="1" w:styleId="StyleTOC1NotBold">
    <w:name w:val="Style TOC 1 + Not Bold"/>
    <w:basedOn w:val="TOC1"/>
    <w:rsid w:val="00C10B99"/>
    <w:rPr>
      <w:rFonts w:ascii="Arial" w:hAnsi="Arial"/>
      <w:b w:val="0"/>
      <w:bCs w:val="0"/>
      <w:sz w:val="24"/>
    </w:rPr>
  </w:style>
  <w:style w:type="character" w:styleId="PageNumber">
    <w:name w:val="page number"/>
    <w:basedOn w:val="DefaultParagraphFont"/>
    <w:rsid w:val="002A0354"/>
  </w:style>
  <w:style w:type="paragraph" w:styleId="Caption">
    <w:name w:val="caption"/>
    <w:basedOn w:val="Normal"/>
    <w:next w:val="Normal"/>
    <w:qFormat/>
    <w:rsid w:val="003156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67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576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A28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43EFF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43EFF"/>
    <w:rPr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1"/>
    <w:qFormat/>
    <w:rsid w:val="00043EFF"/>
    <w:pPr>
      <w:widowControl w:val="0"/>
      <w:autoSpaceDE w:val="0"/>
      <w:autoSpaceDN w:val="0"/>
      <w:ind w:left="102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Downloads\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</Template>
  <TotalTime>44</TotalTime>
  <Pages>8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Title</vt:lpstr>
    </vt:vector>
  </TitlesOfParts>
  <Company>University of Miami</Company>
  <LinksUpToDate>false</LinksUpToDate>
  <CharactersWithSpaces>2527</CharactersWithSpaces>
  <SharedDoc>false</SharedDoc>
  <HLinks>
    <vt:vector size="144" baseType="variant">
      <vt:variant>
        <vt:i4>262192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_Toc247686355</vt:lpwstr>
      </vt:variant>
      <vt:variant>
        <vt:i4>1048634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_Toc247686731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_Toc247686730</vt:lpwstr>
      </vt:variant>
      <vt:variant>
        <vt:i4>1114170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_Toc247686729</vt:lpwstr>
      </vt:variant>
      <vt:variant>
        <vt:i4>1114170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_Toc247686728</vt:lpwstr>
      </vt:variant>
      <vt:variant>
        <vt:i4>1114170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_Toc247686727</vt:lpwstr>
      </vt:variant>
      <vt:variant>
        <vt:i4>1114170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_Toc247686726</vt:lpwstr>
      </vt:variant>
      <vt:variant>
        <vt:i4>1114170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_Toc247686725</vt:lpwstr>
      </vt:variant>
      <vt:variant>
        <vt:i4>1114170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_Toc247686724</vt:lpwstr>
      </vt:variant>
      <vt:variant>
        <vt:i4>1114170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_Toc247686723</vt:lpwstr>
      </vt:variant>
      <vt:variant>
        <vt:i4>1114170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_Toc247686722</vt:lpwstr>
      </vt:variant>
      <vt:variant>
        <vt:i4>1114170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_Toc247686721</vt:lpwstr>
      </vt:variant>
      <vt:variant>
        <vt:i4>1114170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_Toc247686720</vt:lpwstr>
      </vt:variant>
      <vt:variant>
        <vt:i4>1179706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_Toc247686719</vt:lpwstr>
      </vt:variant>
      <vt:variant>
        <vt:i4>1179706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_Toc247686718</vt:lpwstr>
      </vt:variant>
      <vt:variant>
        <vt:i4>1179706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_Toc247686717</vt:lpwstr>
      </vt:variant>
      <vt:variant>
        <vt:i4>1179706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_Toc247686716</vt:lpwstr>
      </vt:variant>
      <vt:variant>
        <vt:i4>1179706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_Toc247686715</vt:lpwstr>
      </vt:variant>
      <vt:variant>
        <vt:i4>1179706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_Toc247686714</vt:lpwstr>
      </vt:variant>
      <vt:variant>
        <vt:i4>1179706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_Toc247686713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_Toc247686712</vt:lpwstr>
      </vt:variant>
      <vt:variant>
        <vt:i4>1179706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_Toc247686711</vt:lpwstr>
      </vt:variant>
      <vt:variant>
        <vt:i4>1179706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_Toc247686710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Title</dc:title>
  <dc:creator>Joshua</dc:creator>
  <cp:lastModifiedBy>Joshua Chen</cp:lastModifiedBy>
  <cp:revision>8</cp:revision>
  <dcterms:created xsi:type="dcterms:W3CDTF">2018-01-11T19:34:00Z</dcterms:created>
  <dcterms:modified xsi:type="dcterms:W3CDTF">2018-01-20T20:13:00Z</dcterms:modified>
</cp:coreProperties>
</file>